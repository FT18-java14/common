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ascii="Arial" w:hAnsi="Arial" w:eastAsia="Arial" w:cs="Arial"/>
          <w:i w:val="0"/>
          <w:caps w:val="0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webstorm护眼绿柔主题分享（JetBrains都可用）</w:t>
      </w:r>
    </w:p>
    <w:p>
      <w:pPr>
        <w:rPr>
          <w:rFonts w:hint="eastAsia"/>
        </w:rPr>
      </w:pPr>
      <w:r>
        <w:rPr>
          <w:rFonts w:hint="eastAsia"/>
        </w:rPr>
        <w:t>调整了默认字体为25号，按Ctrl+滚轮可以缩放字体。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8475" cy="3942080"/>
            <wp:effectExtent l="0" t="0" r="1460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如图，由于webstorm没有自带的豆沙绿色系，故参考了sublime和Hbuilder的豆沙绿主题进行配置。本人十分钟爱豆沙绿色系，绿色和黄色是最让人舒适的颜色。效果如下图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4800" cy="3129915"/>
            <wp:effectExtent l="0" t="0" r="1016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2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导出的主题下载地址： </w:t>
      </w:r>
    </w:p>
    <w:p>
      <w:pPr>
        <w:rPr>
          <w:rFonts w:hint="eastAsia"/>
        </w:rPr>
      </w:pPr>
      <w:r>
        <w:rPr>
          <w:rFonts w:hint="eastAsia"/>
        </w:rPr>
        <w:t>链接：https://pan.baidu.com/s/1gi3RG85k4nsg4JVO8dEVqg 密码：etfz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在主题里导入即可。 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37760" cy="1769110"/>
            <wp:effectExtent l="0" t="0" r="0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15815"/>
    <w:rsid w:val="6651581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4378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2018-11-02T04:25:00Z</dcterms:created>
  <dc:creator>巴黎左岸Proven664194</dc:creator>
  <cp:lastModifiedBy>巴黎左岸Proven664194</cp:lastModifiedBy>
  <dcterms:modified xsi:type="dcterms:W3CDTF">2018-11-02T07:30:52Z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